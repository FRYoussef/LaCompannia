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9A1" w:rsidRDefault="0015197E">
      <w:pPr>
        <w:pStyle w:val="Ttulo1"/>
      </w:pPr>
      <w:r>
        <w:t xml:space="preserve">             </w:t>
      </w:r>
      <w:r>
        <w:rPr>
          <w:u w:val="single"/>
        </w:rPr>
        <w:t>DESCRIPCION DEL EQUIPO Y PROYECTO DEFINITIVO</w:t>
      </w:r>
    </w:p>
    <w:p w:rsidR="007659A1" w:rsidRDefault="0015197E">
      <w:pPr>
        <w:pStyle w:val="Ttulo1"/>
      </w:pPr>
      <w:r>
        <w:t>Equipo: NOMBRE DEL EQUIPO   (definitivo)</w:t>
      </w:r>
    </w:p>
    <w:p w:rsidR="007659A1" w:rsidRDefault="0015197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Compañia</w:t>
      </w:r>
      <w:proofErr w:type="spellEnd"/>
      <w:r>
        <w:rPr>
          <w:sz w:val="28"/>
          <w:szCs w:val="28"/>
        </w:rPr>
        <w:t xml:space="preserve">    </w:t>
      </w:r>
    </w:p>
    <w:p w:rsidR="007659A1" w:rsidRDefault="0015197E">
      <w:pPr>
        <w:pStyle w:val="Ttulo1"/>
      </w:pPr>
      <w:r>
        <w:t>Miembros: (definitivo)</w:t>
      </w:r>
    </w:p>
    <w:p w:rsidR="007659A1" w:rsidRPr="00435F05" w:rsidRDefault="0015197E" w:rsidP="00435F05">
      <w:pPr>
        <w:pStyle w:val="Prrafodelista"/>
        <w:numPr>
          <w:ilvl w:val="0"/>
          <w:numId w:val="33"/>
        </w:numPr>
        <w:rPr>
          <w:sz w:val="28"/>
          <w:szCs w:val="28"/>
        </w:rPr>
      </w:pPr>
      <w:proofErr w:type="spellStart"/>
      <w:r w:rsidRPr="00435F05">
        <w:rPr>
          <w:sz w:val="28"/>
          <w:szCs w:val="28"/>
        </w:rPr>
        <w:t>Youssef</w:t>
      </w:r>
      <w:proofErr w:type="spellEnd"/>
      <w:r w:rsidRPr="00435F05">
        <w:rPr>
          <w:sz w:val="28"/>
          <w:szCs w:val="28"/>
        </w:rPr>
        <w:t xml:space="preserve"> El </w:t>
      </w:r>
      <w:proofErr w:type="spellStart"/>
      <w:r w:rsidRPr="00435F05">
        <w:rPr>
          <w:sz w:val="28"/>
          <w:szCs w:val="28"/>
        </w:rPr>
        <w:t>Faqir</w:t>
      </w:r>
      <w:proofErr w:type="spellEnd"/>
      <w:r w:rsidRPr="00435F05">
        <w:rPr>
          <w:sz w:val="28"/>
          <w:szCs w:val="28"/>
        </w:rPr>
        <w:t xml:space="preserve"> El </w:t>
      </w:r>
      <w:proofErr w:type="spellStart"/>
      <w:r w:rsidRPr="00435F05">
        <w:rPr>
          <w:sz w:val="28"/>
          <w:szCs w:val="28"/>
        </w:rPr>
        <w:t>Rhazoui</w:t>
      </w:r>
      <w:proofErr w:type="spellEnd"/>
    </w:p>
    <w:p w:rsidR="007659A1" w:rsidRDefault="0015197E" w:rsidP="00435F05">
      <w:pPr>
        <w:pStyle w:val="Prrafodelista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Daniel Alfaro Miranda</w:t>
      </w:r>
    </w:p>
    <w:p w:rsidR="007659A1" w:rsidRDefault="0015197E" w:rsidP="00435F05">
      <w:pPr>
        <w:pStyle w:val="Prrafodelista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Luis Pozas Palomo       </w:t>
      </w:r>
    </w:p>
    <w:p w:rsidR="007659A1" w:rsidRDefault="0015197E" w:rsidP="00435F05">
      <w:pPr>
        <w:pStyle w:val="Prrafodelista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Mingyang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Chen</w:t>
      </w:r>
      <w:proofErr w:type="spellEnd"/>
    </w:p>
    <w:p w:rsidR="007659A1" w:rsidRDefault="0015197E" w:rsidP="00435F05">
      <w:pPr>
        <w:pStyle w:val="Prrafodelista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Azizi</w:t>
      </w:r>
      <w:proofErr w:type="spellEnd"/>
      <w:r>
        <w:rPr>
          <w:sz w:val="28"/>
          <w:szCs w:val="28"/>
        </w:rPr>
        <w:t xml:space="preserve"> González</w:t>
      </w:r>
    </w:p>
    <w:p w:rsidR="007659A1" w:rsidRDefault="0015197E" w:rsidP="00435F05">
      <w:pPr>
        <w:pStyle w:val="Prrafodelista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Mario Daniel Gallardo Cruzado</w:t>
      </w:r>
    </w:p>
    <w:p w:rsidR="00FC7391" w:rsidRPr="00FC7391" w:rsidRDefault="00FC7391" w:rsidP="00435F05">
      <w:pPr>
        <w:pStyle w:val="Standarduser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FC7391">
        <w:rPr>
          <w:sz w:val="28"/>
          <w:szCs w:val="28"/>
        </w:rPr>
        <w:t xml:space="preserve">Adrián Martín </w:t>
      </w:r>
      <w:proofErr w:type="spellStart"/>
      <w:r w:rsidRPr="00FC7391">
        <w:rPr>
          <w:sz w:val="28"/>
          <w:szCs w:val="28"/>
        </w:rPr>
        <w:t>Tiscar</w:t>
      </w:r>
      <w:proofErr w:type="spellEnd"/>
    </w:p>
    <w:p w:rsidR="00FC7391" w:rsidRPr="00FC7391" w:rsidRDefault="00FC7391" w:rsidP="00FC7391">
      <w:pPr>
        <w:rPr>
          <w:sz w:val="28"/>
          <w:szCs w:val="28"/>
        </w:rPr>
      </w:pPr>
    </w:p>
    <w:p w:rsidR="007659A1" w:rsidRDefault="0015197E" w:rsidP="001D0744">
      <w:pPr>
        <w:pStyle w:val="Prrafodelista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Geraldyn</w:t>
      </w:r>
      <w:proofErr w:type="spellEnd"/>
      <w:r>
        <w:rPr>
          <w:sz w:val="28"/>
          <w:szCs w:val="28"/>
        </w:rPr>
        <w:t xml:space="preserve"> Carrero</w:t>
      </w:r>
    </w:p>
    <w:p w:rsidR="007659A1" w:rsidRDefault="0015197E">
      <w:pPr>
        <w:pStyle w:val="Ttulo1"/>
      </w:pPr>
      <w:r>
        <w:t>Problema elegido</w:t>
      </w:r>
      <w:proofErr w:type="gramStart"/>
      <w:r>
        <w:t>:  (</w:t>
      </w:r>
      <w:proofErr w:type="gramEnd"/>
      <w:r>
        <w:t>definitivo)</w:t>
      </w:r>
    </w:p>
    <w:p w:rsidR="007659A1" w:rsidRDefault="007659A1">
      <w:pPr>
        <w:pStyle w:val="Standarduser"/>
        <w:rPr>
          <w:b/>
        </w:rPr>
      </w:pPr>
    </w:p>
    <w:p w:rsidR="007659A1" w:rsidRDefault="0015197E">
      <w:pPr>
        <w:pStyle w:val="Standarduser"/>
      </w:pPr>
      <w:r>
        <w:rPr>
          <w:b/>
          <w:sz w:val="28"/>
        </w:rPr>
        <w:t xml:space="preserve">Nombre del problema: </w:t>
      </w:r>
      <w:r>
        <w:rPr>
          <w:sz w:val="28"/>
          <w:szCs w:val="28"/>
        </w:rPr>
        <w:t>Gestión y administración de producciones de cine o teatro</w:t>
      </w:r>
    </w:p>
    <w:p w:rsidR="007659A1" w:rsidRDefault="007659A1">
      <w:pPr>
        <w:pStyle w:val="Standarduser"/>
      </w:pPr>
    </w:p>
    <w:p w:rsidR="007659A1" w:rsidRDefault="0015197E">
      <w:pPr>
        <w:pStyle w:val="Standarduser"/>
        <w:jc w:val="both"/>
      </w:pPr>
      <w:r>
        <w:rPr>
          <w:b/>
          <w:sz w:val="28"/>
        </w:rPr>
        <w:t xml:space="preserve">Descripción Breve (10 líneas): </w:t>
      </w:r>
      <w:r>
        <w:rPr>
          <w:sz w:val="28"/>
          <w:szCs w:val="28"/>
        </w:rPr>
        <w:t xml:space="preserve">Buscamos elaborar un producto software con el </w:t>
      </w:r>
      <w:proofErr w:type="gramStart"/>
      <w:r>
        <w:rPr>
          <w:sz w:val="28"/>
          <w:szCs w:val="28"/>
        </w:rPr>
        <w:t>que</w:t>
      </w:r>
      <w:proofErr w:type="gramEnd"/>
      <w:r>
        <w:rPr>
          <w:sz w:val="28"/>
          <w:szCs w:val="28"/>
        </w:rPr>
        <w:t xml:space="preserve"> poder gestionar y administrar diferentes aspectos que involucran una producción de cine o teatro, como puede ser la organización del personal, actores involucrados, el catering que pueda haber, vestimenta disponible, carteles o </w:t>
      </w:r>
      <w:proofErr w:type="spellStart"/>
      <w:r>
        <w:rPr>
          <w:sz w:val="28"/>
          <w:szCs w:val="28"/>
        </w:rPr>
        <w:t>trailers</w:t>
      </w:r>
      <w:proofErr w:type="spellEnd"/>
      <w:r>
        <w:rPr>
          <w:sz w:val="28"/>
          <w:szCs w:val="28"/>
        </w:rPr>
        <w:t xml:space="preserve"> de las producciones o lugares de rodaje, medios audiovisuales utilizados en las salas y transporte de los actores.</w:t>
      </w:r>
    </w:p>
    <w:p w:rsidR="007659A1" w:rsidRDefault="007659A1">
      <w:pPr>
        <w:pStyle w:val="Standarduser"/>
        <w:rPr>
          <w:b/>
          <w:sz w:val="28"/>
        </w:rPr>
      </w:pPr>
    </w:p>
    <w:p w:rsidR="007659A1" w:rsidRDefault="0015197E">
      <w:pPr>
        <w:pStyle w:val="Standarduser"/>
      </w:pPr>
      <w:r>
        <w:rPr>
          <w:b/>
          <w:sz w:val="28"/>
        </w:rPr>
        <w:t xml:space="preserve">Quien es tu cliente (a quien se lo vendes): </w:t>
      </w:r>
      <w:r>
        <w:rPr>
          <w:sz w:val="28"/>
        </w:rPr>
        <w:t>Buscamos vendérselo a productoras de cine o teatro.</w:t>
      </w:r>
    </w:p>
    <w:p w:rsidR="007659A1" w:rsidRDefault="007659A1">
      <w:pPr>
        <w:pStyle w:val="Standarduser"/>
      </w:pPr>
    </w:p>
    <w:p w:rsidR="007659A1" w:rsidRDefault="0015197E">
      <w:pPr>
        <w:pStyle w:val="Standarduser"/>
      </w:pPr>
      <w:r>
        <w:rPr>
          <w:b/>
          <w:sz w:val="28"/>
        </w:rPr>
        <w:t>Qué fuentes sobre el dominio del problema has consultado o tienes planeado consultar</w:t>
      </w:r>
      <w:proofErr w:type="gramStart"/>
      <w:r>
        <w:rPr>
          <w:b/>
          <w:sz w:val="28"/>
        </w:rPr>
        <w:t>?</w:t>
      </w:r>
      <w:proofErr w:type="gramEnd"/>
      <w:r>
        <w:rPr>
          <w:b/>
          <w:sz w:val="28"/>
        </w:rPr>
        <w:t xml:space="preserve"> </w:t>
      </w:r>
      <w:r>
        <w:rPr>
          <w:color w:val="000000"/>
          <w:sz w:val="28"/>
        </w:rPr>
        <w:t>Dado que tenemos subsistemas muy diversos tenemos pensado buscar productos concretos para basar nuestro conocimiento (</w:t>
      </w:r>
      <w:proofErr w:type="spellStart"/>
      <w:r>
        <w:rPr>
          <w:color w:val="000000"/>
          <w:sz w:val="28"/>
        </w:rPr>
        <w:t>e.g</w:t>
      </w:r>
      <w:proofErr w:type="spellEnd"/>
      <w:r>
        <w:rPr>
          <w:color w:val="000000"/>
          <w:sz w:val="28"/>
        </w:rPr>
        <w:t xml:space="preserve">. basarnos en un producto que ya gestione </w:t>
      </w:r>
      <w:proofErr w:type="spellStart"/>
      <w:r>
        <w:rPr>
          <w:color w:val="000000"/>
          <w:sz w:val="28"/>
        </w:rPr>
        <w:t>caterings</w:t>
      </w:r>
      <w:proofErr w:type="spellEnd"/>
      <w:r>
        <w:rPr>
          <w:color w:val="000000"/>
          <w:sz w:val="28"/>
        </w:rPr>
        <w:t xml:space="preserve"> para dicho subsistema).</w:t>
      </w:r>
    </w:p>
    <w:p w:rsidR="007659A1" w:rsidRDefault="007659A1">
      <w:pPr>
        <w:pStyle w:val="Standarduser"/>
      </w:pPr>
    </w:p>
    <w:p w:rsidR="007659A1" w:rsidRDefault="0015197E">
      <w:pPr>
        <w:pStyle w:val="Standarduser"/>
      </w:pPr>
      <w:r>
        <w:rPr>
          <w:b/>
          <w:sz w:val="28"/>
        </w:rPr>
        <w:t>Otros Proyectos existentes parecidos</w:t>
      </w:r>
      <w:r>
        <w:rPr>
          <w:b/>
          <w:color w:val="000000"/>
          <w:sz w:val="28"/>
        </w:rPr>
        <w:t xml:space="preserve">: </w:t>
      </w:r>
      <w:r>
        <w:rPr>
          <w:color w:val="000000"/>
          <w:sz w:val="28"/>
        </w:rPr>
        <w:t xml:space="preserve">En base a la búsqueda de proyectos por subsistema algunos ejemplos son: </w:t>
      </w:r>
      <w:proofErr w:type="spellStart"/>
      <w:r>
        <w:rPr>
          <w:color w:val="000000"/>
          <w:sz w:val="28"/>
        </w:rPr>
        <w:t>MiceCathering</w:t>
      </w:r>
      <w:proofErr w:type="spellEnd"/>
      <w:r>
        <w:rPr>
          <w:color w:val="000000"/>
          <w:sz w:val="28"/>
        </w:rPr>
        <w:t xml:space="preserve">, encargados en la reserva de lugares y organización del </w:t>
      </w:r>
      <w:proofErr w:type="spellStart"/>
      <w:r>
        <w:rPr>
          <w:color w:val="000000"/>
          <w:sz w:val="28"/>
        </w:rPr>
        <w:t>cathering</w:t>
      </w:r>
      <w:proofErr w:type="spellEnd"/>
      <w:r>
        <w:rPr>
          <w:color w:val="000000"/>
          <w:sz w:val="28"/>
        </w:rPr>
        <w:t xml:space="preserve"> de eventos, o </w:t>
      </w:r>
      <w:proofErr w:type="spellStart"/>
      <w:r>
        <w:rPr>
          <w:color w:val="000000"/>
          <w:sz w:val="28"/>
        </w:rPr>
        <w:t>Espectalium</w:t>
      </w:r>
      <w:proofErr w:type="spellEnd"/>
      <w:r>
        <w:rPr>
          <w:color w:val="000000"/>
          <w:sz w:val="28"/>
        </w:rPr>
        <w:t xml:space="preserve"> agencia de contratación de artistas y famosos para eventos y acciones de marketing.</w:t>
      </w:r>
    </w:p>
    <w:p w:rsidR="007659A1" w:rsidRDefault="007659A1">
      <w:pPr>
        <w:pStyle w:val="Standarduser"/>
        <w:rPr>
          <w:b/>
          <w:sz w:val="28"/>
        </w:rPr>
      </w:pPr>
    </w:p>
    <w:p w:rsidR="007659A1" w:rsidRDefault="00FB4387">
      <w:pPr>
        <w:pStyle w:val="Standarduser"/>
      </w:pPr>
      <w:r>
        <w:rPr>
          <w:b/>
          <w:sz w:val="28"/>
        </w:rPr>
        <w:t xml:space="preserve">Actores Principales: </w:t>
      </w:r>
      <w:r w:rsidR="0015197E">
        <w:rPr>
          <w:b/>
          <w:sz w:val="28"/>
        </w:rPr>
        <w:t>Tipos de usuarios</w:t>
      </w:r>
    </w:p>
    <w:p w:rsidR="007659A1" w:rsidRDefault="00FB4387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>Productor, actor, publicista, manager</w:t>
      </w:r>
      <w:r w:rsidR="0015197E">
        <w:rPr>
          <w:sz w:val="28"/>
          <w:szCs w:val="28"/>
        </w:rPr>
        <w:t>.</w:t>
      </w:r>
    </w:p>
    <w:p w:rsidR="007659A1" w:rsidRDefault="0015197E">
      <w:pPr>
        <w:pStyle w:val="Standarduser"/>
      </w:pPr>
      <w:r>
        <w:rPr>
          <w:b/>
          <w:sz w:val="28"/>
        </w:rPr>
        <w:t>Actores Secundarios (externos al Proyecto):</w:t>
      </w:r>
    </w:p>
    <w:p w:rsidR="007659A1" w:rsidRDefault="0015197E">
      <w:pPr>
        <w:pStyle w:val="Standarduser"/>
        <w:rPr>
          <w:sz w:val="28"/>
          <w:szCs w:val="28"/>
        </w:rPr>
      </w:pPr>
      <w:r>
        <w:rPr>
          <w:sz w:val="28"/>
          <w:szCs w:val="28"/>
        </w:rPr>
        <w:t xml:space="preserve">Acceso a las bases de datos de por ejemplo, web de actores, lugares de rodaje, </w:t>
      </w:r>
      <w:proofErr w:type="spellStart"/>
      <w:r>
        <w:rPr>
          <w:sz w:val="28"/>
          <w:szCs w:val="28"/>
        </w:rPr>
        <w:t>wikipedia</w:t>
      </w:r>
      <w:proofErr w:type="spellEnd"/>
      <w:r>
        <w:rPr>
          <w:sz w:val="28"/>
          <w:szCs w:val="28"/>
        </w:rPr>
        <w:t xml:space="preserve"> para la información de las obras, una base de datos para bandas sonoras, o conexiones a servicios como </w:t>
      </w:r>
      <w:proofErr w:type="spellStart"/>
      <w:r>
        <w:rPr>
          <w:sz w:val="28"/>
          <w:szCs w:val="28"/>
        </w:rPr>
        <w:t>Uber</w:t>
      </w:r>
      <w:proofErr w:type="spellEnd"/>
      <w:r>
        <w:rPr>
          <w:sz w:val="28"/>
          <w:szCs w:val="28"/>
        </w:rPr>
        <w:t xml:space="preserve"> para el transporte.</w:t>
      </w:r>
    </w:p>
    <w:p w:rsidR="007659A1" w:rsidRDefault="0015197E">
      <w:pPr>
        <w:pStyle w:val="Standarduser"/>
      </w:pPr>
      <w:r>
        <w:rPr>
          <w:b/>
          <w:sz w:val="28"/>
        </w:rPr>
        <w:t>Glosario de tu Proyecto: Definiciones, acrónimos y abreviaturas</w:t>
      </w:r>
    </w:p>
    <w:p w:rsidR="007659A1" w:rsidRDefault="0015197E">
      <w:pPr>
        <w:pStyle w:val="Standarduser"/>
      </w:pPr>
      <w:r>
        <w:t xml:space="preserve">   - Poner definiciones de los elementos que no es claro su significado</w:t>
      </w:r>
    </w:p>
    <w:p w:rsidR="007659A1" w:rsidRDefault="007659A1">
      <w:pPr>
        <w:pStyle w:val="Standarduser"/>
        <w:rPr>
          <w:b/>
        </w:rPr>
      </w:pPr>
    </w:p>
    <w:p w:rsidR="007659A1" w:rsidRDefault="007659A1">
      <w:pPr>
        <w:pStyle w:val="Standarduser"/>
        <w:rPr>
          <w:b/>
        </w:rPr>
      </w:pPr>
    </w:p>
    <w:p w:rsidR="007659A1" w:rsidRDefault="0015197E">
      <w:pPr>
        <w:pStyle w:val="Standarduser"/>
      </w:pPr>
      <w:r>
        <w:rPr>
          <w:b/>
          <w:sz w:val="28"/>
        </w:rPr>
        <w:t xml:space="preserve">Funciones  Principales de Cada Subsistema y Alumno </w:t>
      </w:r>
      <w:r>
        <w:rPr>
          <w:color w:val="FF0000"/>
          <w:sz w:val="28"/>
        </w:rPr>
        <w:t>(</w:t>
      </w:r>
      <w:r>
        <w:rPr>
          <w:rFonts w:ascii="Wingdings" w:eastAsia="Wingdings" w:hAnsi="Wingdings" w:cs="Wingdings"/>
          <w:color w:val="FF0000"/>
          <w:sz w:val="28"/>
        </w:rPr>
        <w:t></w:t>
      </w:r>
      <w:r>
        <w:rPr>
          <w:color w:val="FF0000"/>
          <w:sz w:val="28"/>
        </w:rPr>
        <w:t xml:space="preserve"> Borrador)</w:t>
      </w:r>
    </w:p>
    <w:p w:rsidR="007659A1" w:rsidRDefault="0015197E">
      <w:pPr>
        <w:pStyle w:val="Standarduser"/>
        <w:rPr>
          <w:color w:val="FF0000"/>
          <w:sz w:val="28"/>
        </w:rPr>
      </w:pPr>
      <w:r>
        <w:rPr>
          <w:color w:val="FF0000"/>
          <w:sz w:val="28"/>
        </w:rPr>
        <w:t xml:space="preserve">                 CRUD: Crear (dar de alta), Lectura (Listar</w:t>
      </w:r>
      <w:proofErr w:type="gramStart"/>
      <w:r>
        <w:rPr>
          <w:color w:val="FF0000"/>
          <w:sz w:val="28"/>
        </w:rPr>
        <w:t>) ,</w:t>
      </w:r>
      <w:proofErr w:type="gramEnd"/>
      <w:r>
        <w:rPr>
          <w:color w:val="FF0000"/>
          <w:sz w:val="28"/>
        </w:rPr>
        <w:t xml:space="preserve"> Actualizar, Borrar</w:t>
      </w:r>
    </w:p>
    <w:p w:rsidR="007659A1" w:rsidRDefault="007659A1">
      <w:pPr>
        <w:pageBreakBefore/>
        <w:suppressAutoHyphens w:val="0"/>
        <w:rPr>
          <w:color w:val="FF0000"/>
          <w:sz w:val="28"/>
        </w:rPr>
      </w:pPr>
    </w:p>
    <w:tbl>
      <w:tblPr>
        <w:tblW w:w="11057" w:type="dxa"/>
        <w:tblInd w:w="-8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1376"/>
        <w:gridCol w:w="1559"/>
        <w:gridCol w:w="6663"/>
      </w:tblGrid>
      <w:tr w:rsidR="007659A1">
        <w:trPr>
          <w:trHeight w:val="102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Alumno Responsable +</w:t>
            </w:r>
          </w:p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Nombre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susbsistema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(IN) Datos Entrada</w:t>
            </w:r>
          </w:p>
          <w:p w:rsidR="007659A1" w:rsidRDefault="007659A1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7659A1" w:rsidRDefault="007659A1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</w:p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(OUT) Datos Salida</w:t>
            </w:r>
          </w:p>
          <w:p w:rsidR="007659A1" w:rsidRDefault="0015197E">
            <w:pPr>
              <w:pStyle w:val="Standarduser"/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(resultados)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659A1" w:rsidRDefault="0015197E">
            <w:pPr>
              <w:pStyle w:val="Standarduser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Descripción breve de:</w:t>
            </w:r>
          </w:p>
          <w:p w:rsidR="007659A1" w:rsidRDefault="0015197E">
            <w:pPr>
              <w:pStyle w:val="Standarduser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 qué se hace con los datos de entrada</w:t>
            </w:r>
          </w:p>
          <w:p w:rsidR="007659A1" w:rsidRDefault="0015197E">
            <w:pPr>
              <w:pStyle w:val="Standarduser"/>
              <w:tabs>
                <w:tab w:val="left" w:pos="5279"/>
              </w:tabs>
              <w:spacing w:after="0" w:line="240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 para llegar a los datos de salida : (ver instrucciones)</w:t>
            </w:r>
          </w:p>
        </w:tc>
      </w:tr>
      <w:tr w:rsidR="00FC7391" w:rsidTr="00FC7391">
        <w:trPr>
          <w:trHeight w:val="2011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>Pepito Gómez.</w:t>
            </w:r>
          </w:p>
          <w:p w:rsidR="00FC7391" w:rsidRPr="00FC7391" w:rsidRDefault="00FC7391" w:rsidP="00FC7391">
            <w:pPr>
              <w:rPr>
                <w:color w:val="FF0000"/>
                <w:u w:val="single"/>
              </w:rPr>
            </w:pPr>
            <w:r w:rsidRPr="00FC7391">
              <w:rPr>
                <w:color w:val="FF0000"/>
                <w:u w:val="single"/>
              </w:rPr>
              <w:t xml:space="preserve">Gestión de </w:t>
            </w:r>
            <w:proofErr w:type="spellStart"/>
            <w:r w:rsidRPr="00FC7391">
              <w:rPr>
                <w:color w:val="FF0000"/>
                <w:u w:val="single"/>
              </w:rPr>
              <w:t>ALquiler</w:t>
            </w:r>
            <w:proofErr w:type="spellEnd"/>
            <w:r w:rsidRPr="00FC7391">
              <w:rPr>
                <w:color w:val="FF0000"/>
                <w:u w:val="single"/>
              </w:rPr>
              <w:t xml:space="preserve"> de Bicicletas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</w:t>
            </w:r>
            <w:proofErr w:type="spellStart"/>
            <w:r w:rsidRPr="00FC7391">
              <w:rPr>
                <w:color w:val="FF0000"/>
              </w:rPr>
              <w:t>UsuarioX</w:t>
            </w:r>
            <w:proofErr w:type="spellEnd"/>
          </w:p>
          <w:p w:rsidR="00FC7391" w:rsidRPr="00FC7391" w:rsidRDefault="00FC7391" w:rsidP="00FC7391">
            <w:pPr>
              <w:rPr>
                <w:color w:val="FF0000"/>
              </w:rPr>
            </w:pPr>
          </w:p>
          <w:p w:rsidR="00FC7391" w:rsidRPr="00FC7391" w:rsidRDefault="00FC7391" w:rsidP="00FC7391">
            <w:pPr>
              <w:rPr>
                <w:color w:val="FF0000"/>
              </w:rPr>
            </w:pPr>
            <w:proofErr w:type="spellStart"/>
            <w:r w:rsidRPr="00FC7391">
              <w:rPr>
                <w:color w:val="FF0000"/>
              </w:rPr>
              <w:t>AlmacenBD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IN: Ficheros de  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  Bicicletas,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  Clientes,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 xml:space="preserve">   Cobros</w:t>
            </w:r>
          </w:p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>OUT: mismos ficheros actualizados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Pr="00FC7391" w:rsidRDefault="00FC7391" w:rsidP="00FC7391">
            <w:pPr>
              <w:rPr>
                <w:color w:val="FF0000"/>
              </w:rPr>
            </w:pPr>
            <w:r w:rsidRPr="00FC7391">
              <w:rPr>
                <w:color w:val="FF0000"/>
              </w:rPr>
              <w:t>Funciones del Alquiler:</w:t>
            </w:r>
          </w:p>
          <w:p w:rsidR="00FC7391" w:rsidRPr="00FC7391" w:rsidRDefault="00FC7391" w:rsidP="00FC7391">
            <w:pPr>
              <w:pStyle w:val="Prrafodelista"/>
              <w:numPr>
                <w:ilvl w:val="0"/>
                <w:numId w:val="32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color w:val="FF0000"/>
              </w:rPr>
            </w:pPr>
            <w:r w:rsidRPr="00FC7391">
              <w:rPr>
                <w:color w:val="FF0000"/>
              </w:rPr>
              <w:t>Control de bicis: estado (libres, reparando, etc…), deterioro, estadísticas</w:t>
            </w:r>
          </w:p>
          <w:p w:rsidR="00FC7391" w:rsidRPr="00FC7391" w:rsidRDefault="00FC7391" w:rsidP="00FC7391">
            <w:pPr>
              <w:pStyle w:val="Prrafodelista"/>
              <w:numPr>
                <w:ilvl w:val="0"/>
                <w:numId w:val="32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color w:val="FF0000"/>
              </w:rPr>
            </w:pPr>
            <w:r w:rsidRPr="00FC7391">
              <w:rPr>
                <w:color w:val="FF0000"/>
              </w:rPr>
              <w:t>Clientes: deudas, fechas entrega y alquiler</w:t>
            </w:r>
          </w:p>
          <w:p w:rsidR="00FC7391" w:rsidRPr="00FC7391" w:rsidRDefault="00FC7391" w:rsidP="00FC7391">
            <w:pPr>
              <w:pStyle w:val="Prrafodelista"/>
              <w:numPr>
                <w:ilvl w:val="0"/>
                <w:numId w:val="32"/>
              </w:numPr>
              <w:suppressAutoHyphens w:val="0"/>
              <w:autoSpaceDN/>
              <w:spacing w:after="0" w:line="240" w:lineRule="auto"/>
              <w:contextualSpacing/>
              <w:textAlignment w:val="auto"/>
              <w:rPr>
                <w:color w:val="FF0000"/>
              </w:rPr>
            </w:pPr>
            <w:r w:rsidRPr="00FC7391">
              <w:rPr>
                <w:color w:val="FF0000"/>
              </w:rPr>
              <w:t>Cobros: gestión contabilidad de pagos</w:t>
            </w:r>
          </w:p>
        </w:tc>
      </w:tr>
      <w:tr w:rsidR="00FC7391">
        <w:trPr>
          <w:trHeight w:val="4049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Youssef</w:t>
            </w:r>
            <w:proofErr w:type="spellEnd"/>
            <w:r>
              <w:t xml:space="preserve"> El </w:t>
            </w:r>
            <w:proofErr w:type="spellStart"/>
            <w:r>
              <w:t>Faqir</w:t>
            </w:r>
            <w:proofErr w:type="spellEnd"/>
            <w:r>
              <w:t xml:space="preserve"> El </w:t>
            </w:r>
            <w:proofErr w:type="spellStart"/>
            <w:r>
              <w:t>Rhazoui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actores y películas en las que están participando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Productores, Directores,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Managers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de actores y películas en curso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Fichero de actores o películas/obras de teatro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Lista de actores que participan en la obra, o lista de obras en las que trabaja el actor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1D0744" w:rsidP="001D0744">
            <w:pPr>
              <w:pStyle w:val="Standarduser"/>
              <w:numPr>
                <w:ilvl w:val="0"/>
                <w:numId w:val="35"/>
              </w:numPr>
              <w:spacing w:after="0" w:line="240" w:lineRule="auto"/>
            </w:pPr>
            <w:r>
              <w:t>Lista de actores que trabajan o trabajaron en que películas.</w:t>
            </w:r>
          </w:p>
          <w:p w:rsidR="001D0744" w:rsidRDefault="001D0744" w:rsidP="001D0744">
            <w:pPr>
              <w:pStyle w:val="Standarduser"/>
              <w:numPr>
                <w:ilvl w:val="0"/>
                <w:numId w:val="35"/>
              </w:numPr>
              <w:spacing w:after="0" w:line="240" w:lineRule="auto"/>
            </w:pPr>
            <w:r>
              <w:t>Lista de directores y películas en las que ha trabajado</w:t>
            </w:r>
          </w:p>
          <w:p w:rsidR="001D0744" w:rsidRDefault="001D0744" w:rsidP="001D0744">
            <w:pPr>
              <w:pStyle w:val="Standarduser"/>
              <w:numPr>
                <w:ilvl w:val="0"/>
                <w:numId w:val="35"/>
              </w:numPr>
              <w:spacing w:after="0" w:line="240" w:lineRule="auto"/>
            </w:pPr>
            <w:r>
              <w:t>Lista de películas con sus actores, productores y director.</w:t>
            </w:r>
          </w:p>
          <w:p w:rsidR="001D0744" w:rsidRDefault="001D0744" w:rsidP="001D0744">
            <w:pPr>
              <w:pStyle w:val="Standarduser"/>
              <w:numPr>
                <w:ilvl w:val="0"/>
                <w:numId w:val="35"/>
              </w:numPr>
              <w:spacing w:after="0" w:line="240" w:lineRule="auto"/>
            </w:pPr>
            <w:r>
              <w:t>Por cada película mostrar su repercusión, como premios, galardones y los de las personas involucradas.</w:t>
            </w:r>
          </w:p>
          <w:p w:rsidR="00F0407D" w:rsidRDefault="001D0744" w:rsidP="00F0407D">
            <w:pPr>
              <w:pStyle w:val="Standarduser"/>
              <w:numPr>
                <w:ilvl w:val="0"/>
                <w:numId w:val="35"/>
              </w:numPr>
              <w:spacing w:after="0" w:line="240" w:lineRule="auto"/>
            </w:pPr>
            <w:r>
              <w:t>De cada actor que méritos ha tenido, premios, o si ha ejercido otros roles como de director o productor.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           </w:t>
            </w:r>
            <w:bookmarkStart w:id="0" w:name="_GoBack"/>
            <w:bookmarkEnd w:id="0"/>
            <w:r>
              <w:t xml:space="preserve">                                                                       </w:t>
            </w:r>
            <w:r w:rsidR="001D0744">
              <w:t xml:space="preserve">                               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FC739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Daniel Alfaro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Miranda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lugares de rodaje y actuación</w:t>
            </w: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Equipos de producción cinematográfica y organización teatral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Servicios públicos para la reserva y adecuación del lugar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las reservas en curso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Solicitudes de reserva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Permisos de rodaje y actuación o sugerencias de lugares alternativos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Solicitudes: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1"/>
              </w:numPr>
              <w:spacing w:after="0" w:line="240" w:lineRule="auto"/>
            </w:pPr>
            <w:r>
              <w:t>Una vez recibida se buscan coincidencias de reserva en la BD para la fecha escogida.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1"/>
              </w:numPr>
              <w:spacing w:after="0" w:line="240" w:lineRule="auto"/>
            </w:pPr>
            <w:r>
              <w:t>Si está disponible se notifica al cliente y se piden los permisos apropiados a la administración encargada de la gestión del lugar.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1"/>
              </w:numPr>
              <w:spacing w:after="0" w:line="240" w:lineRule="auto"/>
            </w:pPr>
            <w:r>
              <w:t>Se devuelve un justificante de reserva al cliente y se almacena la reserva en la BD o, si fue denegado, se buscan y ofertan posibles alternativas similares.</w:t>
            </w:r>
          </w:p>
        </w:tc>
      </w:tr>
      <w:tr w:rsidR="00FC739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Luis Pozas Palomo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lastRenderedPageBreak/>
              <w:t>Gestión de Catering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Actores,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lastRenderedPageBreak/>
              <w:t>AlmacenBD</w:t>
            </w:r>
            <w:proofErr w:type="spellEnd"/>
            <w:r>
              <w:t xml:space="preserve"> para los distintos tipos de menús.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IN: Consulta de platos.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OUT: Platos dependiendo del día de rodaje, según el gusto, etc. Y finalmente se crea el menú.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                            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                              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numPr>
                <w:ilvl w:val="0"/>
                <w:numId w:val="23"/>
              </w:numPr>
              <w:spacing w:after="0" w:line="240" w:lineRule="auto"/>
            </w:pPr>
            <w:r>
              <w:t xml:space="preserve">        Cuando se haya realizado la consulta, se busca en la base de datos para ver si en ese día hay disponibles dichos platos.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3"/>
              </w:numPr>
              <w:spacing w:after="0" w:line="240" w:lineRule="auto"/>
            </w:pPr>
            <w:r>
              <w:lastRenderedPageBreak/>
              <w:t xml:space="preserve">        Una vez que hayamos visto si están a disposición, se crea un menú para la persona.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3"/>
              </w:numPr>
              <w:spacing w:after="0" w:line="240" w:lineRule="auto"/>
            </w:pPr>
            <w:r>
              <w:t xml:space="preserve">        Finalmente, devuelve el menú elegido junto con un justificante.</w:t>
            </w:r>
          </w:p>
        </w:tc>
      </w:tr>
      <w:tr w:rsidR="00FC739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 xml:space="preserve">Ming Yang </w:t>
            </w:r>
            <w:proofErr w:type="spellStart"/>
            <w:r>
              <w:t>Chen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vestimenta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Descripción de cada vestimenta(código, material, estilo, </w:t>
            </w:r>
            <w:proofErr w:type="spellStart"/>
            <w:r>
              <w:t>época,coste,foto,utilización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IN: Diferente tipo de </w:t>
            </w:r>
            <w:proofErr w:type="spellStart"/>
            <w:r>
              <w:t>busquedas</w:t>
            </w:r>
            <w:proofErr w:type="spellEnd"/>
            <w:r>
              <w:t>( por nombre de obra, por código de la ropa)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Información sobre dicha búsqueda.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Busqueda</w:t>
            </w:r>
            <w:proofErr w:type="spellEnd"/>
            <w:r>
              <w:t>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4"/>
              </w:numPr>
              <w:spacing w:after="0" w:line="240" w:lineRule="auto"/>
            </w:pPr>
            <w:r>
              <w:t xml:space="preserve"> </w:t>
            </w:r>
            <w:proofErr w:type="spellStart"/>
            <w:r>
              <w:t>Busqueda</w:t>
            </w:r>
            <w:proofErr w:type="spellEnd"/>
            <w:r>
              <w:t xml:space="preserve"> por </w:t>
            </w:r>
            <w:proofErr w:type="spellStart"/>
            <w:r>
              <w:t>obra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>se</w:t>
            </w:r>
            <w:proofErr w:type="spellEnd"/>
            <w:r>
              <w:t xml:space="preserve"> busca en la BD dicho nombre de obra en caso de coincidencia  devuelve una lista de vestimenta utilizada en dicha obra con información sobre cada una de ella.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Busqueda</w:t>
            </w:r>
            <w:proofErr w:type="spellEnd"/>
            <w:r>
              <w:t xml:space="preserve"> por código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t xml:space="preserve"> sería el mismo proceso pero mostrando solamente la información de la ropa correspondiente a ese </w:t>
            </w:r>
            <w:proofErr w:type="gramStart"/>
            <w:r>
              <w:t>código .</w:t>
            </w:r>
            <w:proofErr w:type="gramEnd"/>
          </w:p>
        </w:tc>
      </w:tr>
      <w:tr w:rsidR="00FC739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Ismail</w:t>
            </w:r>
            <w:proofErr w:type="spellEnd"/>
            <w:r>
              <w:t xml:space="preserve"> </w:t>
            </w:r>
            <w:proofErr w:type="spellStart"/>
            <w:r>
              <w:t>Azizi</w:t>
            </w:r>
            <w:proofErr w:type="spellEnd"/>
            <w:r>
              <w:t xml:space="preserve"> González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>Gestión de publicidad o marketing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para elegir la empresa que gestiona la publicidad y la forma en la que esta se distribuye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Tipo de publicidad requerida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Empresa que gestiona la publicidad de cada tipo y presupuesto para su distribución.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Búsqueda por tipo de publicidad → Devuelve el nombre de las empresas que realizan dicha campaña publicitaria, y el coste de dicha propaganda, así como el tiempo necesario para poner en marcha la distribución de la publicidad.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Búsqueda por empresa → Devuelve todos los tipos de campaña que dicha empresa realiza, así como el coste de cada una y las características de duración, precio y enfoque de cada estrategia de marketing.</w:t>
            </w:r>
          </w:p>
        </w:tc>
      </w:tr>
      <w:tr w:rsidR="00FC739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Mario D. Gallardo Cruzado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Gestión de elementos Audiovisuales (banda sonora, luces, plataformas, accesorios, elementos digitales …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Directores,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Actores,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 xml:space="preserve"> 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 Producción, Recurso audiovisual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 lista de recursos audiovisuales asignados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Consulta: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5"/>
              </w:numPr>
              <w:spacing w:after="0" w:line="240" w:lineRule="auto"/>
            </w:pPr>
            <w:r>
              <w:t>Listar todos los recursos asignados una producción en particular.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5"/>
              </w:numPr>
              <w:spacing w:after="0" w:line="240" w:lineRule="auto"/>
            </w:pPr>
            <w:r>
              <w:t>Mostrar los detalles de un recurso (disponibilidad, estado, cantidad, coste).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Solicitud: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5"/>
              </w:numPr>
              <w:spacing w:after="0" w:line="240" w:lineRule="auto"/>
            </w:pPr>
            <w:r>
              <w:rPr>
                <w:rFonts w:cs="Calibri"/>
              </w:rPr>
              <w:t>Reservar los recursos para una producción durante un periodo de tiempo.</w:t>
            </w:r>
          </w:p>
        </w:tc>
      </w:tr>
      <w:tr w:rsidR="00FC739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Adrián 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Martín </w:t>
            </w:r>
            <w:proofErr w:type="spellStart"/>
            <w:r>
              <w:t>Tiscar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Gestión de las obras/</w:t>
            </w:r>
            <w:proofErr w:type="spellStart"/>
            <w:r>
              <w:t>pelícu</w:t>
            </w:r>
            <w:proofErr w:type="spellEnd"/>
            <w:r>
              <w:t xml:space="preserve">-las 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Directores, Actores, Productores, Guionistas.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  <w:r>
              <w:t>,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Webs de películas u </w:t>
            </w:r>
            <w:r>
              <w:lastRenderedPageBreak/>
              <w:t>obras teatrales.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IN: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Títulos de Obras/</w:t>
            </w:r>
            <w:proofErr w:type="spellStart"/>
            <w:r>
              <w:t>Pelícu</w:t>
            </w:r>
            <w:proofErr w:type="spellEnd"/>
            <w:r>
              <w:t>-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gramStart"/>
            <w:r>
              <w:t>las</w:t>
            </w:r>
            <w:proofErr w:type="gramEnd"/>
            <w:r>
              <w:t>.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 xml:space="preserve">Información de la </w:t>
            </w:r>
            <w:proofErr w:type="gramStart"/>
            <w:r>
              <w:lastRenderedPageBreak/>
              <w:t>misma(</w:t>
            </w:r>
            <w:proofErr w:type="gramEnd"/>
            <w:r>
              <w:t>autor/es, fecha, sinopsis…).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lastRenderedPageBreak/>
              <w:t>Búsqueda por título:</w:t>
            </w:r>
          </w:p>
          <w:p w:rsidR="00FC7391" w:rsidRDefault="00FC7391" w:rsidP="00FC7391">
            <w:pPr>
              <w:pStyle w:val="Standarduser"/>
              <w:spacing w:after="0" w:line="240" w:lineRule="auto"/>
              <w:ind w:left="431" w:hanging="283"/>
            </w:pPr>
            <w:r>
              <w:t xml:space="preserve">  </w:t>
            </w:r>
            <w:proofErr w:type="gramStart"/>
            <w:r>
              <w:t>1)Muestra</w:t>
            </w:r>
            <w:proofErr w:type="gramEnd"/>
            <w:r>
              <w:t xml:space="preserve"> una breve sinopsis de la obra, la fecha en la que se                     escribió, si </w:t>
            </w:r>
            <w:proofErr w:type="spellStart"/>
            <w:r>
              <w:t>esta</w:t>
            </w:r>
            <w:proofErr w:type="spellEnd"/>
            <w:r>
              <w:t xml:space="preserve"> basada en alguna obra, o es original.</w:t>
            </w:r>
          </w:p>
          <w:p w:rsidR="00FC7391" w:rsidRDefault="00FC7391" w:rsidP="00FC7391">
            <w:pPr>
              <w:pStyle w:val="Standarduser"/>
              <w:spacing w:after="0" w:line="240" w:lineRule="auto"/>
              <w:ind w:left="431" w:hanging="283"/>
            </w:pPr>
            <w:r>
              <w:t xml:space="preserve">  </w:t>
            </w:r>
            <w:proofErr w:type="gramStart"/>
            <w:r>
              <w:t>2)También</w:t>
            </w:r>
            <w:proofErr w:type="gramEnd"/>
            <w:r>
              <w:t xml:space="preserve"> muestra enlaces a </w:t>
            </w:r>
            <w:proofErr w:type="spellStart"/>
            <w:r>
              <w:t>mas</w:t>
            </w:r>
            <w:proofErr w:type="spellEnd"/>
            <w:r>
              <w:t xml:space="preserve"> información procedente de otras </w:t>
            </w:r>
            <w:proofErr w:type="spellStart"/>
            <w:r>
              <w:t>paginas</w:t>
            </w:r>
            <w:proofErr w:type="spellEnd"/>
            <w:r>
              <w:t>.</w:t>
            </w:r>
          </w:p>
        </w:tc>
      </w:tr>
      <w:tr w:rsidR="00FC739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Geraldyn</w:t>
            </w:r>
            <w:proofErr w:type="spellEnd"/>
            <w:r>
              <w:t xml:space="preserve"> Carrero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Gestión de transporte para el traslado de los actores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Productores que organizan viajes, actores que necesitan desplazarse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proofErr w:type="spellStart"/>
            <w:r>
              <w:t>AlmacenBD</w:t>
            </w:r>
            <w:proofErr w:type="spellEnd"/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Medios de transporte, lugares y horarios de traslado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IN: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Fichero con actores que requieren transporte y sus preferencias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OUT:</w:t>
            </w:r>
          </w:p>
          <w:p w:rsidR="00FC7391" w:rsidRDefault="00FC7391" w:rsidP="00FC7391">
            <w:pPr>
              <w:pStyle w:val="Standarduser"/>
              <w:spacing w:after="0" w:line="240" w:lineRule="auto"/>
            </w:pPr>
            <w:r>
              <w:t>Listado de los destinos y fechas de llegada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C7391" w:rsidRDefault="00FC7391" w:rsidP="00FC7391">
            <w:pPr>
              <w:pStyle w:val="Standarduser"/>
              <w:spacing w:after="0" w:line="240" w:lineRule="auto"/>
            </w:pPr>
            <w:r>
              <w:t>Funciones del transporte: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 xml:space="preserve">Solicitudes: Recepción de solicitud de transporte, establecimiento de preferencias, comprobación de disponibilidad, reservación. 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>Cobros: Gestión del pago de reservas.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>Anulación: Anulación de reservaciones ya realizadas.</w:t>
            </w:r>
          </w:p>
          <w:p w:rsidR="00FC7391" w:rsidRDefault="00FC7391" w:rsidP="00FC7391">
            <w:pPr>
              <w:pStyle w:val="Standarduser"/>
              <w:numPr>
                <w:ilvl w:val="0"/>
                <w:numId w:val="26"/>
              </w:numPr>
              <w:spacing w:after="0" w:line="240" w:lineRule="auto"/>
            </w:pPr>
            <w:r>
              <w:t>Actor/Productor: posibilidad de consultar las próximas salidas (personales o del grupo), con fechas y lugares.</w:t>
            </w:r>
          </w:p>
        </w:tc>
      </w:tr>
    </w:tbl>
    <w:p w:rsidR="007659A1" w:rsidRDefault="007659A1">
      <w:pPr>
        <w:pStyle w:val="Standarduser"/>
      </w:pPr>
    </w:p>
    <w:p w:rsidR="007659A1" w:rsidRDefault="0015197E">
      <w:pPr>
        <w:pStyle w:val="Standarduser"/>
      </w:pPr>
      <w:r>
        <w:t>(VER INSTRUCCIONES EN PAG. SIGUIENTE)</w:t>
      </w:r>
    </w:p>
    <w:p w:rsidR="007659A1" w:rsidRDefault="0015197E">
      <w:pPr>
        <w:pStyle w:val="Standarduser"/>
        <w:rPr>
          <w:b/>
          <w:sz w:val="28"/>
        </w:rPr>
      </w:pPr>
      <w:r>
        <w:rPr>
          <w:b/>
          <w:sz w:val="28"/>
        </w:rPr>
        <w:t>======================== INSTRUCCIONES =========================</w:t>
      </w:r>
    </w:p>
    <w:p w:rsidR="007659A1" w:rsidRDefault="0015197E">
      <w:pPr>
        <w:pStyle w:val="Standarduser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Problema elegido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Nombre del problema, el del proyecto</w:t>
      </w:r>
    </w:p>
    <w:p w:rsidR="007659A1" w:rsidRDefault="0015197E">
      <w:pPr>
        <w:pStyle w:val="Standarduser"/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>esto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s-ES"/>
        </w:rPr>
        <w:t xml:space="preserve"> un Borrador inicial: Todo, excepto el Tema y los Miembros se puede modificar más adelante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659A1" w:rsidRDefault="0015197E">
      <w:pPr>
        <w:pStyle w:val="Standarduser"/>
        <w:numPr>
          <w:ilvl w:val="0"/>
          <w:numId w:val="27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Diez líneas resumen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própósito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proyecto.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Quien es tu cliente (a quien se lo vendes): Para orientar todas las decisiones a las características del cliente.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fuentes sobre el dominio del problema has consultado o piensas consultar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7659A1" w:rsidRDefault="0015197E">
      <w:pPr>
        <w:pStyle w:val="Standarduser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Lista de fuentes para documentarte (escribir las Referencias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concretas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): persona experta, libros, web, otras aplicaciones del tema, etc.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Proyectos existentes parecidos: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 ventajas, en qué va a mejorar esos proyectos: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qué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mejor en tu proyecto?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Actores (importante desde el principio)</w:t>
      </w:r>
    </w:p>
    <w:p w:rsidR="007659A1" w:rsidRDefault="0015197E">
      <w:pPr>
        <w:pStyle w:val="Standarduser"/>
        <w:spacing w:after="0" w:line="240" w:lineRule="auto"/>
      </w:pPr>
      <w:r>
        <w:rPr>
          <w:rFonts w:ascii="Times New Roman" w:eastAsia="Times New Roman" w:hAnsi="Times New Roman" w:cs="Times New Roman"/>
          <w:i/>
          <w:sz w:val="24"/>
          <w:szCs w:val="24"/>
          <w:lang w:eastAsia="es-ES"/>
        </w:rPr>
        <w:t>Tipos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usuarios dentro de la aplicación (aunque, en nuestro caso los use una sola persona).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Externos: BD, WEB, Móvil, etc.</w:t>
      </w:r>
    </w:p>
    <w:p w:rsidR="007659A1" w:rsidRDefault="0015197E">
      <w:pPr>
        <w:pStyle w:val="Standarduser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Escribe el nombre y dos líneas para decir en qué funciones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participa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cada uno.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desde el principio)</w:t>
      </w:r>
    </w:p>
    <w:p w:rsidR="007659A1" w:rsidRDefault="0015197E">
      <w:pPr>
        <w:pStyle w:val="Standarduser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Funciones Principales de tu dominio (o problema)</w:t>
      </w:r>
    </w:p>
    <w:p w:rsidR="007659A1" w:rsidRDefault="0015197E">
      <w:pPr>
        <w:pStyle w:val="Standarduser"/>
        <w:numPr>
          <w:ilvl w:val="0"/>
          <w:numId w:val="28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NO incluyas estas funciones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gestión de usuarios, interfaz gráfica GUI, accesos a BD.</w:t>
      </w:r>
    </w:p>
    <w:p w:rsidR="007659A1" w:rsidRDefault="0015197E">
      <w:pPr>
        <w:pStyle w:val="Standarduser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– Escribe para las funciones de cada subsistema:</w:t>
      </w:r>
    </w:p>
    <w:p w:rsidR="007659A1" w:rsidRDefault="0015197E">
      <w:pPr>
        <w:pStyle w:val="Standarduser"/>
        <w:numPr>
          <w:ilvl w:val="0"/>
          <w:numId w:val="29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Alumno responsable de la función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 de la Función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Los actores implicados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dos líneas para decir qué realiza: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Datos de entrada</w:t>
      </w:r>
    </w:p>
    <w:p w:rsidR="007659A1" w:rsidRDefault="0015197E">
      <w:pPr>
        <w:pStyle w:val="Standarduser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obtenido</w:t>
      </w:r>
    </w:p>
    <w:p w:rsidR="007659A1" w:rsidRDefault="0015197E">
      <w:pPr>
        <w:pStyle w:val="Standarduser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Proceso: Qué hace tu función para obtener los Resultados desde los datos de entrada.</w:t>
      </w:r>
    </w:p>
    <w:p w:rsidR="007659A1" w:rsidRDefault="0015197E">
      <w:pPr>
        <w:pStyle w:val="Standarduser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INFORMACION: Un Subsistema Inicial es</w:t>
      </w:r>
    </w:p>
    <w:p w:rsidR="007659A1" w:rsidRDefault="0015197E">
      <w:pPr>
        <w:pStyle w:val="Standarduser"/>
        <w:numPr>
          <w:ilvl w:val="0"/>
          <w:numId w:val="30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Conjunto de funciones con sentido propio sobre el tema escogido.</w:t>
      </w:r>
    </w:p>
    <w:p w:rsidR="007659A1" w:rsidRDefault="0015197E">
      <w:pPr>
        <w:pStyle w:val="Standarduser"/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Cada alumno se responsabiliza de un subsistema.</w:t>
      </w:r>
    </w:p>
    <w:sectPr w:rsidR="007659A1">
      <w:headerReference w:type="default" r:id="rId7"/>
      <w:pgSz w:w="11906" w:h="16838"/>
      <w:pgMar w:top="1417" w:right="1416" w:bottom="720" w:left="1276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4A6" w:rsidRDefault="001614A6">
      <w:r>
        <w:separator/>
      </w:r>
    </w:p>
  </w:endnote>
  <w:endnote w:type="continuationSeparator" w:id="0">
    <w:p w:rsidR="001614A6" w:rsidRDefault="0016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4A6" w:rsidRDefault="001614A6">
      <w:r>
        <w:rPr>
          <w:color w:val="000000"/>
        </w:rPr>
        <w:separator/>
      </w:r>
    </w:p>
  </w:footnote>
  <w:footnote w:type="continuationSeparator" w:id="0">
    <w:p w:rsidR="001614A6" w:rsidRDefault="001614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7" w:rsidRDefault="0015197E">
    <w:pPr>
      <w:pStyle w:val="Encabezado"/>
      <w:jc w:val="center"/>
      <w:rPr>
        <w:b/>
        <w:sz w:val="28"/>
      </w:rPr>
    </w:pPr>
    <w:r>
      <w:rPr>
        <w:b/>
        <w:sz w:val="28"/>
      </w:rPr>
      <w:t>Asignatura de Ingeniería del Software</w:t>
    </w:r>
  </w:p>
  <w:p w:rsidR="005C11B7" w:rsidRDefault="001614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6413"/>
    <w:multiLevelType w:val="multilevel"/>
    <w:tmpl w:val="F5E867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58A1"/>
    <w:multiLevelType w:val="multilevel"/>
    <w:tmpl w:val="B9B8725C"/>
    <w:styleLink w:val="WWNum17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86383"/>
    <w:multiLevelType w:val="multilevel"/>
    <w:tmpl w:val="CE74BEB0"/>
    <w:styleLink w:val="WWNum19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 w15:restartNumberingAfterBreak="0">
    <w:nsid w:val="13A26814"/>
    <w:multiLevelType w:val="multilevel"/>
    <w:tmpl w:val="1F50C520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5977DCE"/>
    <w:multiLevelType w:val="multilevel"/>
    <w:tmpl w:val="1BC4AEC6"/>
    <w:styleLink w:val="WWNum1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" w:firstLine="0"/>
      </w:pPr>
      <w:rPr>
        <w:rFonts w:ascii="Wingdings" w:hAnsi="Wingdings"/>
      </w:rPr>
    </w:lvl>
  </w:abstractNum>
  <w:abstractNum w:abstractNumId="5" w15:restartNumberingAfterBreak="0">
    <w:nsid w:val="15D30487"/>
    <w:multiLevelType w:val="multilevel"/>
    <w:tmpl w:val="98489B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F727C"/>
    <w:multiLevelType w:val="multilevel"/>
    <w:tmpl w:val="8D986928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7" w15:restartNumberingAfterBreak="0">
    <w:nsid w:val="1B9A0C74"/>
    <w:multiLevelType w:val="hybridMultilevel"/>
    <w:tmpl w:val="E182BE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E1497"/>
    <w:multiLevelType w:val="hybridMultilevel"/>
    <w:tmpl w:val="548CF19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1BF4"/>
    <w:multiLevelType w:val="multilevel"/>
    <w:tmpl w:val="1A1E500A"/>
    <w:styleLink w:val="WWNum16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4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2EB1334"/>
    <w:multiLevelType w:val="multilevel"/>
    <w:tmpl w:val="F090833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3D5A76C2"/>
    <w:multiLevelType w:val="multilevel"/>
    <w:tmpl w:val="742C1CBA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 w15:restartNumberingAfterBreak="0">
    <w:nsid w:val="3F845A11"/>
    <w:multiLevelType w:val="multilevel"/>
    <w:tmpl w:val="1CAE7FC4"/>
    <w:styleLink w:val="WWNum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 w15:restartNumberingAfterBreak="0">
    <w:nsid w:val="412908E7"/>
    <w:multiLevelType w:val="multilevel"/>
    <w:tmpl w:val="7D825F2C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7CB06A4"/>
    <w:multiLevelType w:val="multilevel"/>
    <w:tmpl w:val="E04EA402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 w15:restartNumberingAfterBreak="0">
    <w:nsid w:val="495333F7"/>
    <w:multiLevelType w:val="multilevel"/>
    <w:tmpl w:val="AD3A375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71A2D"/>
    <w:multiLevelType w:val="multilevel"/>
    <w:tmpl w:val="BDB43056"/>
    <w:styleLink w:val="WWNum13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5786722D"/>
    <w:multiLevelType w:val="multilevel"/>
    <w:tmpl w:val="CD2CC7E2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57E1180C"/>
    <w:multiLevelType w:val="multilevel"/>
    <w:tmpl w:val="530C86B4"/>
    <w:styleLink w:val="WWNum18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o"/>
      <w:lvlJc w:val="left"/>
      <w:rPr>
        <w:rFonts w:ascii="Courier New" w:hAnsi="Courier New"/>
        <w:sz w:val="24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B9244A8"/>
    <w:multiLevelType w:val="hybridMultilevel"/>
    <w:tmpl w:val="499E967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2691A2A"/>
    <w:multiLevelType w:val="multilevel"/>
    <w:tmpl w:val="F3A0CCE0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638D551C"/>
    <w:multiLevelType w:val="multilevel"/>
    <w:tmpl w:val="CD68919E"/>
    <w:styleLink w:val="WWNum14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 w15:restartNumberingAfterBreak="0">
    <w:nsid w:val="687B14ED"/>
    <w:multiLevelType w:val="multilevel"/>
    <w:tmpl w:val="E61C63BA"/>
    <w:styleLink w:val="WWNum11"/>
    <w:lvl w:ilvl="0">
      <w:numFmt w:val="bullet"/>
      <w:lvlText w:val="-"/>
      <w:lvlJc w:val="left"/>
      <w:rPr>
        <w:rFonts w:ascii="Times New Roman" w:eastAsia="Calibri" w:hAnsi="Times New Roman" w:cs="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68AC69E7"/>
    <w:multiLevelType w:val="multilevel"/>
    <w:tmpl w:val="FBAA3D18"/>
    <w:styleLink w:val="WWNum15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6A0C1601"/>
    <w:multiLevelType w:val="hybridMultilevel"/>
    <w:tmpl w:val="A0EAA14C"/>
    <w:lvl w:ilvl="0" w:tplc="0C0A000F">
      <w:start w:val="1"/>
      <w:numFmt w:val="decimal"/>
      <w:lvlText w:val="%1."/>
      <w:lvlJc w:val="left"/>
      <w:pPr>
        <w:ind w:left="6540" w:hanging="360"/>
      </w:pPr>
    </w:lvl>
    <w:lvl w:ilvl="1" w:tplc="0C0A0019" w:tentative="1">
      <w:start w:val="1"/>
      <w:numFmt w:val="lowerLetter"/>
      <w:lvlText w:val="%2."/>
      <w:lvlJc w:val="left"/>
      <w:pPr>
        <w:ind w:left="7260" w:hanging="360"/>
      </w:pPr>
    </w:lvl>
    <w:lvl w:ilvl="2" w:tplc="0C0A001B" w:tentative="1">
      <w:start w:val="1"/>
      <w:numFmt w:val="lowerRoman"/>
      <w:lvlText w:val="%3."/>
      <w:lvlJc w:val="right"/>
      <w:pPr>
        <w:ind w:left="7980" w:hanging="180"/>
      </w:pPr>
    </w:lvl>
    <w:lvl w:ilvl="3" w:tplc="0C0A000F" w:tentative="1">
      <w:start w:val="1"/>
      <w:numFmt w:val="decimal"/>
      <w:lvlText w:val="%4."/>
      <w:lvlJc w:val="left"/>
      <w:pPr>
        <w:ind w:left="8700" w:hanging="360"/>
      </w:pPr>
    </w:lvl>
    <w:lvl w:ilvl="4" w:tplc="0C0A0019" w:tentative="1">
      <w:start w:val="1"/>
      <w:numFmt w:val="lowerLetter"/>
      <w:lvlText w:val="%5."/>
      <w:lvlJc w:val="left"/>
      <w:pPr>
        <w:ind w:left="9420" w:hanging="360"/>
      </w:pPr>
    </w:lvl>
    <w:lvl w:ilvl="5" w:tplc="0C0A001B" w:tentative="1">
      <w:start w:val="1"/>
      <w:numFmt w:val="lowerRoman"/>
      <w:lvlText w:val="%6."/>
      <w:lvlJc w:val="right"/>
      <w:pPr>
        <w:ind w:left="10140" w:hanging="180"/>
      </w:pPr>
    </w:lvl>
    <w:lvl w:ilvl="6" w:tplc="0C0A000F" w:tentative="1">
      <w:start w:val="1"/>
      <w:numFmt w:val="decimal"/>
      <w:lvlText w:val="%7."/>
      <w:lvlJc w:val="left"/>
      <w:pPr>
        <w:ind w:left="10860" w:hanging="360"/>
      </w:pPr>
    </w:lvl>
    <w:lvl w:ilvl="7" w:tplc="0C0A0019" w:tentative="1">
      <w:start w:val="1"/>
      <w:numFmt w:val="lowerLetter"/>
      <w:lvlText w:val="%8."/>
      <w:lvlJc w:val="left"/>
      <w:pPr>
        <w:ind w:left="11580" w:hanging="360"/>
      </w:pPr>
    </w:lvl>
    <w:lvl w:ilvl="8" w:tplc="0C0A001B" w:tentative="1">
      <w:start w:val="1"/>
      <w:numFmt w:val="lowerRoman"/>
      <w:lvlText w:val="%9."/>
      <w:lvlJc w:val="right"/>
      <w:pPr>
        <w:ind w:left="12300" w:hanging="180"/>
      </w:pPr>
    </w:lvl>
  </w:abstractNum>
  <w:abstractNum w:abstractNumId="25" w15:restartNumberingAfterBreak="0">
    <w:nsid w:val="6A672F1E"/>
    <w:multiLevelType w:val="multilevel"/>
    <w:tmpl w:val="78CEF6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C443A"/>
    <w:multiLevelType w:val="multilevel"/>
    <w:tmpl w:val="5EAA3E1E"/>
    <w:styleLink w:val="WW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 w15:restartNumberingAfterBreak="0">
    <w:nsid w:val="6E243747"/>
    <w:multiLevelType w:val="multilevel"/>
    <w:tmpl w:val="BB7AB81C"/>
    <w:styleLink w:val="WW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 w15:restartNumberingAfterBreak="0">
    <w:nsid w:val="6FA42EAB"/>
    <w:multiLevelType w:val="hybridMultilevel"/>
    <w:tmpl w:val="2228BCC6"/>
    <w:lvl w:ilvl="0" w:tplc="110C699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A9147C"/>
    <w:multiLevelType w:val="multilevel"/>
    <w:tmpl w:val="20CECD76"/>
    <w:styleLink w:val="WW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 w15:restartNumberingAfterBreak="0">
    <w:nsid w:val="7F9422B0"/>
    <w:multiLevelType w:val="multilevel"/>
    <w:tmpl w:val="CCF8D3FC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13"/>
  </w:num>
  <w:num w:numId="3">
    <w:abstractNumId w:val="17"/>
  </w:num>
  <w:num w:numId="4">
    <w:abstractNumId w:val="20"/>
  </w:num>
  <w:num w:numId="5">
    <w:abstractNumId w:val="10"/>
  </w:num>
  <w:num w:numId="6">
    <w:abstractNumId w:val="3"/>
  </w:num>
  <w:num w:numId="7">
    <w:abstractNumId w:val="27"/>
  </w:num>
  <w:num w:numId="8">
    <w:abstractNumId w:val="11"/>
  </w:num>
  <w:num w:numId="9">
    <w:abstractNumId w:val="14"/>
  </w:num>
  <w:num w:numId="10">
    <w:abstractNumId w:val="12"/>
  </w:num>
  <w:num w:numId="11">
    <w:abstractNumId w:val="29"/>
  </w:num>
  <w:num w:numId="12">
    <w:abstractNumId w:val="22"/>
  </w:num>
  <w:num w:numId="13">
    <w:abstractNumId w:val="4"/>
  </w:num>
  <w:num w:numId="14">
    <w:abstractNumId w:val="16"/>
  </w:num>
  <w:num w:numId="15">
    <w:abstractNumId w:val="21"/>
  </w:num>
  <w:num w:numId="16">
    <w:abstractNumId w:val="23"/>
  </w:num>
  <w:num w:numId="17">
    <w:abstractNumId w:val="9"/>
  </w:num>
  <w:num w:numId="18">
    <w:abstractNumId w:val="1"/>
  </w:num>
  <w:num w:numId="19">
    <w:abstractNumId w:val="18"/>
  </w:num>
  <w:num w:numId="20">
    <w:abstractNumId w:val="2"/>
  </w:num>
  <w:num w:numId="21">
    <w:abstractNumId w:val="26"/>
  </w:num>
  <w:num w:numId="22">
    <w:abstractNumId w:val="30"/>
  </w:num>
  <w:num w:numId="23">
    <w:abstractNumId w:val="0"/>
  </w:num>
  <w:num w:numId="24">
    <w:abstractNumId w:val="5"/>
  </w:num>
  <w:num w:numId="25">
    <w:abstractNumId w:val="15"/>
  </w:num>
  <w:num w:numId="26">
    <w:abstractNumId w:val="25"/>
  </w:num>
  <w:num w:numId="27">
    <w:abstractNumId w:val="9"/>
  </w:num>
  <w:num w:numId="28">
    <w:abstractNumId w:val="1"/>
  </w:num>
  <w:num w:numId="29">
    <w:abstractNumId w:val="18"/>
  </w:num>
  <w:num w:numId="30">
    <w:abstractNumId w:val="2"/>
  </w:num>
  <w:num w:numId="31">
    <w:abstractNumId w:val="28"/>
  </w:num>
  <w:num w:numId="32">
    <w:abstractNumId w:val="7"/>
  </w:num>
  <w:num w:numId="33">
    <w:abstractNumId w:val="19"/>
  </w:num>
  <w:num w:numId="34">
    <w:abstractNumId w:val="2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A1"/>
    <w:rsid w:val="0015197E"/>
    <w:rsid w:val="001614A6"/>
    <w:rsid w:val="001D0744"/>
    <w:rsid w:val="00435F05"/>
    <w:rsid w:val="007659A1"/>
    <w:rsid w:val="00F0407D"/>
    <w:rsid w:val="00FB4387"/>
    <w:rsid w:val="00F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DFBDF-56D0-4A43-8AC0-4CBE1C95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pPr>
      <w:keepNext/>
      <w:keepLines/>
      <w:suppressAutoHyphens/>
      <w:spacing w:before="480"/>
      <w:outlineLvl w:val="0"/>
    </w:pPr>
    <w:rPr>
      <w:rFonts w:ascii="Cambria" w:eastAsia="F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user"/>
    <w:rPr>
      <w:rFonts w:cs="Arial"/>
      <w:sz w:val="24"/>
    </w:rPr>
  </w:style>
  <w:style w:type="paragraph" w:customStyle="1" w:styleId="Epgrafe">
    <w:name w:val="Epígrafe"/>
    <w:basedOn w:val="Standarduser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Arial"/>
      <w:sz w:val="24"/>
    </w:rPr>
  </w:style>
  <w:style w:type="paragraph" w:customStyle="1" w:styleId="Standarduser">
    <w:name w:val="Standard (user)"/>
    <w:pPr>
      <w:widowControl/>
      <w:suppressAutoHyphens/>
      <w:spacing w:after="200" w:line="276" w:lineRule="auto"/>
    </w:pPr>
  </w:style>
  <w:style w:type="paragraph" w:customStyle="1" w:styleId="Textbodyuser">
    <w:name w:val="Text body (user)"/>
    <w:basedOn w:val="Standarduser"/>
    <w:pPr>
      <w:spacing w:after="140"/>
    </w:pPr>
  </w:style>
  <w:style w:type="paragraph" w:styleId="Prrafodelista">
    <w:name w:val="List Paragraph"/>
    <w:basedOn w:val="Standarduser"/>
    <w:uiPriority w:val="34"/>
    <w:qFormat/>
    <w:pPr>
      <w:ind w:left="720"/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Standarduser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Standarduser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tulo1Car">
    <w:name w:val="Título 1 Car"/>
    <w:basedOn w:val="Fuentedeprrafopredeter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sz w:val="24"/>
    </w:rPr>
  </w:style>
  <w:style w:type="character" w:customStyle="1" w:styleId="ListLabel8">
    <w:name w:val="ListLabel 8"/>
    <w:rPr>
      <w:rFonts w:ascii="Times New Roman" w:eastAsia="Times New Roman" w:hAnsi="Times New Roman" w:cs="Times New Roman"/>
      <w:sz w:val="24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ascii="Times New Roman" w:eastAsia="Times New Roman" w:hAnsi="Times New Roman" w:cs="Times New Roman"/>
      <w:sz w:val="24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rFonts w:ascii="Times New Roman" w:eastAsia="Times New Roman" w:hAnsi="Times New Roman" w:cs="Times New Roman"/>
      <w:sz w:val="24"/>
    </w:rPr>
  </w:style>
  <w:style w:type="character" w:customStyle="1" w:styleId="ListLabel35">
    <w:name w:val="ListLabel 35"/>
    <w:rPr>
      <w:rFonts w:ascii="Times New Roman" w:eastAsia="Times New Roman" w:hAnsi="Times New Roman" w:cs="Times New Roman"/>
      <w:sz w:val="24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rFonts w:eastAsia="Calibri" w:cs="F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eastAsia="Calibri" w:cs="Calibri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eastAsia="Calibri" w:cs="F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NumberingSymbols">
    <w:name w:val="Numbering Symbols"/>
  </w:style>
  <w:style w:type="character" w:customStyle="1" w:styleId="ListLabel55">
    <w:name w:val="ListLabel 55"/>
    <w:rPr>
      <w:rFonts w:eastAsia="Calibri" w:cs="F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sz w:val="24"/>
    </w:rPr>
  </w:style>
  <w:style w:type="character" w:customStyle="1" w:styleId="ListLabel63">
    <w:name w:val="ListLabel 63"/>
    <w:rPr>
      <w:sz w:val="24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4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4"/>
    </w:rPr>
  </w:style>
  <w:style w:type="character" w:customStyle="1" w:styleId="ListLabel81">
    <w:name w:val="ListLabel 81"/>
    <w:rPr>
      <w:sz w:val="24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4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1497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4</cp:revision>
  <cp:lastPrinted>2017-10-03T16:05:00Z</cp:lastPrinted>
  <dcterms:created xsi:type="dcterms:W3CDTF">2018-10-02T09:59:00Z</dcterms:created>
  <dcterms:modified xsi:type="dcterms:W3CDTF">2018-10-02T10:28:00Z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UCM - FdI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